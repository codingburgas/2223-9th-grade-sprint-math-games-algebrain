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59D3" w14:textId="77777777" w:rsidR="00E47B34" w:rsidRDefault="00E47B34"/>
    <w:sectPr w:rsidR="00E4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FB"/>
    <w:rsid w:val="00250FFB"/>
    <w:rsid w:val="008A7127"/>
    <w:rsid w:val="00E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950F"/>
  <w15:chartTrackingRefBased/>
  <w15:docId w15:val="{35B9B1A8-2FF6-4244-8392-BA76EF1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Филипа Хараламбиева Попова</dc:creator>
  <cp:keywords/>
  <dc:description/>
  <cp:lastModifiedBy>Филипа Хараламбиева Попова</cp:lastModifiedBy>
  <cp:revision>1</cp:revision>
  <dcterms:created xsi:type="dcterms:W3CDTF">2023-03-25T10:14:00Z</dcterms:created>
  <dcterms:modified xsi:type="dcterms:W3CDTF">2023-03-25T10:14:00Z</dcterms:modified>
</cp:coreProperties>
</file>